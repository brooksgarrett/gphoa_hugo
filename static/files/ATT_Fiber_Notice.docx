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AD20" w14:textId="77777777" w:rsidR="00064079" w:rsidRDefault="00064079" w:rsidP="00064079">
      <w:pPr>
        <w:rPr>
          <w:rFonts w:ascii="Arial" w:hAnsi="Arial" w:cs="Arial"/>
          <w:sz w:val="22"/>
          <w:szCs w:val="22"/>
        </w:rPr>
      </w:pPr>
    </w:p>
    <w:p w14:paraId="624885F5" w14:textId="77777777" w:rsidR="00064079" w:rsidRDefault="00064079" w:rsidP="00064079">
      <w:pPr>
        <w:rPr>
          <w:rFonts w:ascii="Arial" w:hAnsi="Arial" w:cs="Arial"/>
          <w:sz w:val="22"/>
          <w:szCs w:val="22"/>
        </w:rPr>
      </w:pPr>
    </w:p>
    <w:p w14:paraId="62E41D56" w14:textId="77777777" w:rsidR="008F0E3A" w:rsidRDefault="008F0E3A" w:rsidP="00EC2549">
      <w:pPr>
        <w:rPr>
          <w:rFonts w:ascii="Arial" w:eastAsia="Calibri" w:hAnsi="Arial" w:cs="Arial"/>
          <w:sz w:val="22"/>
          <w:szCs w:val="22"/>
        </w:rPr>
      </w:pPr>
    </w:p>
    <w:p w14:paraId="644655BD" w14:textId="77777777" w:rsidR="008F0E3A" w:rsidRDefault="008F0E3A" w:rsidP="00EC2549">
      <w:pPr>
        <w:rPr>
          <w:rFonts w:ascii="Arial" w:eastAsia="Calibri" w:hAnsi="Arial" w:cs="Arial"/>
          <w:sz w:val="22"/>
          <w:szCs w:val="22"/>
        </w:rPr>
      </w:pPr>
    </w:p>
    <w:p w14:paraId="79542A45" w14:textId="77777777" w:rsidR="008F0E3A" w:rsidRDefault="008F0E3A" w:rsidP="00EC2549">
      <w:pPr>
        <w:rPr>
          <w:rFonts w:ascii="Arial" w:eastAsia="Calibri" w:hAnsi="Arial" w:cs="Arial"/>
          <w:sz w:val="22"/>
          <w:szCs w:val="22"/>
        </w:rPr>
      </w:pPr>
    </w:p>
    <w:p w14:paraId="2CE68783" w14:textId="77777777" w:rsidR="008F0E3A" w:rsidRDefault="008F0E3A" w:rsidP="00EC2549">
      <w:pPr>
        <w:rPr>
          <w:rFonts w:ascii="Arial" w:eastAsia="Calibri" w:hAnsi="Arial" w:cs="Arial"/>
          <w:sz w:val="22"/>
          <w:szCs w:val="22"/>
        </w:rPr>
      </w:pPr>
    </w:p>
    <w:p w14:paraId="22E97C8A" w14:textId="77777777" w:rsidR="008F0E3A" w:rsidRDefault="008F0E3A" w:rsidP="00EC2549">
      <w:pPr>
        <w:rPr>
          <w:rFonts w:ascii="Arial" w:eastAsia="Calibri" w:hAnsi="Arial" w:cs="Arial"/>
          <w:sz w:val="22"/>
          <w:szCs w:val="22"/>
        </w:rPr>
      </w:pPr>
    </w:p>
    <w:p w14:paraId="454D890B" w14:textId="492AB1D4" w:rsidR="00EC2549" w:rsidRDefault="00EC2549" w:rsidP="00EC2549">
      <w:pPr>
        <w:rPr>
          <w:rFonts w:ascii="Arial" w:eastAsia="Calibri" w:hAnsi="Arial" w:cs="Arial"/>
          <w:sz w:val="22"/>
          <w:szCs w:val="22"/>
        </w:rPr>
      </w:pPr>
      <w:r>
        <w:rPr>
          <w:rFonts w:ascii="Arial" w:eastAsia="Calibri" w:hAnsi="Arial" w:cs="Arial"/>
          <w:sz w:val="22"/>
          <w:szCs w:val="22"/>
        </w:rPr>
        <w:t>8</w:t>
      </w:r>
      <w:r w:rsidRPr="0074753E">
        <w:rPr>
          <w:rFonts w:ascii="Arial" w:eastAsia="Calibri" w:hAnsi="Arial" w:cs="Arial"/>
          <w:sz w:val="22"/>
          <w:szCs w:val="22"/>
        </w:rPr>
        <w:t>/1</w:t>
      </w:r>
      <w:r w:rsidR="009731A8">
        <w:rPr>
          <w:rFonts w:ascii="Arial" w:eastAsia="Calibri" w:hAnsi="Arial" w:cs="Arial"/>
          <w:sz w:val="22"/>
          <w:szCs w:val="22"/>
        </w:rPr>
        <w:t>9</w:t>
      </w:r>
      <w:r w:rsidRPr="0074753E">
        <w:rPr>
          <w:rFonts w:ascii="Arial" w:eastAsia="Calibri" w:hAnsi="Arial" w:cs="Arial"/>
          <w:sz w:val="22"/>
          <w:szCs w:val="22"/>
        </w:rPr>
        <w:t>/2016</w:t>
      </w:r>
    </w:p>
    <w:p w14:paraId="4A8F5518" w14:textId="77777777" w:rsidR="00EC2549" w:rsidRPr="0074753E" w:rsidRDefault="00EC2549" w:rsidP="00EC2549">
      <w:pPr>
        <w:rPr>
          <w:rFonts w:ascii="Arial" w:eastAsia="Calibri" w:hAnsi="Arial" w:cs="Arial"/>
          <w:sz w:val="22"/>
          <w:szCs w:val="22"/>
        </w:rPr>
      </w:pPr>
    </w:p>
    <w:p w14:paraId="77C05B59" w14:textId="31E7E60A" w:rsidR="00EC2549" w:rsidRPr="003452A7" w:rsidRDefault="009731A8" w:rsidP="00EC2549">
      <w:pPr>
        <w:rPr>
          <w:rFonts w:ascii="Arial" w:eastAsia="Calibri" w:hAnsi="Arial" w:cs="Arial"/>
          <w:sz w:val="22"/>
          <w:szCs w:val="22"/>
        </w:rPr>
      </w:pPr>
      <w:r>
        <w:rPr>
          <w:rFonts w:ascii="Arial" w:eastAsia="Calibri" w:hAnsi="Arial" w:cs="Arial"/>
          <w:sz w:val="22"/>
          <w:szCs w:val="22"/>
        </w:rPr>
        <w:t xml:space="preserve">Grove Pointe Property Owners’ Association, Inc. </w:t>
      </w:r>
    </w:p>
    <w:p w14:paraId="297D592C" w14:textId="38D86361" w:rsidR="00EC2549" w:rsidRPr="003452A7" w:rsidRDefault="009731A8" w:rsidP="00EC2549">
      <w:pPr>
        <w:rPr>
          <w:rFonts w:ascii="Arial" w:eastAsia="Calibri" w:hAnsi="Arial" w:cs="Arial"/>
          <w:sz w:val="22"/>
          <w:szCs w:val="22"/>
        </w:rPr>
      </w:pPr>
      <w:r>
        <w:rPr>
          <w:rFonts w:ascii="Arial" w:eastAsia="Calibri" w:hAnsi="Arial" w:cs="Arial"/>
          <w:sz w:val="22"/>
          <w:szCs w:val="22"/>
        </w:rPr>
        <w:t>C/O HOA Board</w:t>
      </w:r>
    </w:p>
    <w:p w14:paraId="48D2BFEE" w14:textId="41280BAD" w:rsidR="00EC2549" w:rsidRPr="003452A7" w:rsidRDefault="009731A8" w:rsidP="00EC2549">
      <w:pPr>
        <w:rPr>
          <w:rFonts w:ascii="Arial" w:eastAsia="Calibri" w:hAnsi="Arial" w:cs="Arial"/>
          <w:sz w:val="22"/>
          <w:szCs w:val="22"/>
        </w:rPr>
      </w:pPr>
      <w:r>
        <w:rPr>
          <w:rFonts w:ascii="Arial" w:eastAsia="Calibri" w:hAnsi="Arial" w:cs="Arial"/>
          <w:sz w:val="22"/>
          <w:szCs w:val="22"/>
        </w:rPr>
        <w:t>Mike Smith</w:t>
      </w:r>
    </w:p>
    <w:p w14:paraId="5819EA39" w14:textId="2630EE1F" w:rsidR="00EC2549" w:rsidRPr="003452A7" w:rsidRDefault="009731A8" w:rsidP="00EC2549">
      <w:pPr>
        <w:rPr>
          <w:rFonts w:ascii="Arial" w:eastAsia="Calibri" w:hAnsi="Arial" w:cs="Arial"/>
          <w:sz w:val="22"/>
          <w:szCs w:val="22"/>
        </w:rPr>
      </w:pPr>
      <w:r>
        <w:rPr>
          <w:rFonts w:ascii="Arial" w:eastAsia="Calibri" w:hAnsi="Arial" w:cs="Arial"/>
          <w:sz w:val="22"/>
          <w:szCs w:val="22"/>
        </w:rPr>
        <w:t>smittystore@bellsouth.net</w:t>
      </w:r>
    </w:p>
    <w:p w14:paraId="47681060" w14:textId="77777777" w:rsidR="00064079" w:rsidRDefault="00064079" w:rsidP="00064079">
      <w:pPr>
        <w:rPr>
          <w:rFonts w:ascii="Arial" w:hAnsi="Arial" w:cs="Arial"/>
          <w:sz w:val="22"/>
          <w:szCs w:val="22"/>
        </w:rPr>
      </w:pPr>
    </w:p>
    <w:p w14:paraId="7E490033" w14:textId="77777777" w:rsidR="00064079" w:rsidRDefault="00064079" w:rsidP="00064079">
      <w:pPr>
        <w:rPr>
          <w:rFonts w:ascii="Arial" w:hAnsi="Arial" w:cs="Arial"/>
          <w:sz w:val="22"/>
          <w:szCs w:val="22"/>
        </w:rPr>
      </w:pPr>
    </w:p>
    <w:p w14:paraId="468E16C0" w14:textId="11757690" w:rsidR="0028234B" w:rsidRPr="0028234B" w:rsidRDefault="0028234B" w:rsidP="0028234B">
      <w:pPr>
        <w:rPr>
          <w:rFonts w:ascii="Arial" w:hAnsi="Arial" w:cs="Arial"/>
          <w:b/>
          <w:sz w:val="22"/>
          <w:szCs w:val="22"/>
        </w:rPr>
      </w:pPr>
      <w:r w:rsidRPr="0028234B">
        <w:rPr>
          <w:rFonts w:ascii="Arial" w:hAnsi="Arial" w:cs="Arial"/>
          <w:b/>
          <w:sz w:val="22"/>
          <w:szCs w:val="22"/>
        </w:rPr>
        <w:t xml:space="preserve">Reference: Job # </w:t>
      </w:r>
      <w:r w:rsidR="009731A8">
        <w:rPr>
          <w:rFonts w:ascii="Arial" w:eastAsia="Calibri" w:hAnsi="Arial" w:cs="Arial"/>
          <w:b/>
          <w:sz w:val="22"/>
          <w:szCs w:val="22"/>
        </w:rPr>
        <w:t xml:space="preserve">7RY48325N – Grove Pointe – Hahira, GA </w:t>
      </w:r>
      <w:bookmarkStart w:id="0" w:name="_GoBack"/>
      <w:bookmarkEnd w:id="0"/>
    </w:p>
    <w:p w14:paraId="3F8377CC" w14:textId="77777777" w:rsidR="00064079" w:rsidRDefault="00064079" w:rsidP="00064079">
      <w:pPr>
        <w:rPr>
          <w:rFonts w:ascii="Arial" w:hAnsi="Arial" w:cs="Arial"/>
          <w:b/>
          <w:sz w:val="22"/>
          <w:szCs w:val="22"/>
        </w:rPr>
      </w:pPr>
    </w:p>
    <w:p w14:paraId="31979FE8" w14:textId="77777777" w:rsidR="00064079" w:rsidRDefault="00064079" w:rsidP="00064079">
      <w:pPr>
        <w:rPr>
          <w:rFonts w:ascii="Arial" w:hAnsi="Arial" w:cs="Arial"/>
          <w:sz w:val="22"/>
          <w:szCs w:val="22"/>
        </w:rPr>
      </w:pPr>
      <w:r>
        <w:rPr>
          <w:rFonts w:ascii="Arial" w:hAnsi="Arial" w:cs="Arial"/>
          <w:b/>
          <w:sz w:val="22"/>
          <w:szCs w:val="22"/>
        </w:rPr>
        <w:t xml:space="preserve">Re: Upcoming AT&amp;T Installation Work in Your Community </w:t>
      </w:r>
      <w:r>
        <w:rPr>
          <w:rFonts w:ascii="Arial" w:hAnsi="Arial" w:cs="Arial"/>
          <w:sz w:val="22"/>
          <w:szCs w:val="22"/>
        </w:rPr>
        <w:tab/>
      </w:r>
    </w:p>
    <w:p w14:paraId="20DE561C" w14:textId="77777777" w:rsidR="00064079" w:rsidRDefault="00064079" w:rsidP="00064079">
      <w:pPr>
        <w:rPr>
          <w:rFonts w:ascii="Arial" w:hAnsi="Arial" w:cs="Arial"/>
          <w:sz w:val="22"/>
          <w:szCs w:val="22"/>
        </w:rPr>
      </w:pPr>
    </w:p>
    <w:p w14:paraId="0C9A26F3" w14:textId="77777777" w:rsidR="00064079" w:rsidRDefault="00064079" w:rsidP="00064079">
      <w:pPr>
        <w:rPr>
          <w:rFonts w:ascii="Arial" w:hAnsi="Arial" w:cs="Arial"/>
          <w:sz w:val="22"/>
          <w:szCs w:val="22"/>
        </w:rPr>
      </w:pPr>
      <w:r>
        <w:rPr>
          <w:rFonts w:ascii="Arial" w:hAnsi="Arial" w:cs="Arial"/>
          <w:sz w:val="22"/>
          <w:szCs w:val="22"/>
        </w:rPr>
        <w:t>Dear Community Members:</w:t>
      </w:r>
    </w:p>
    <w:p w14:paraId="10D4E34A" w14:textId="77777777" w:rsidR="00064079" w:rsidRDefault="00064079" w:rsidP="00064079">
      <w:pPr>
        <w:rPr>
          <w:rFonts w:ascii="Arial" w:hAnsi="Arial" w:cs="Arial"/>
          <w:sz w:val="22"/>
          <w:szCs w:val="22"/>
        </w:rPr>
      </w:pPr>
    </w:p>
    <w:p w14:paraId="52204B66" w14:textId="77777777" w:rsidR="00064079" w:rsidRDefault="00064079" w:rsidP="00064079">
      <w:pPr>
        <w:jc w:val="both"/>
        <w:rPr>
          <w:rFonts w:ascii="Arial" w:hAnsi="Arial" w:cs="Arial"/>
          <w:sz w:val="22"/>
          <w:szCs w:val="22"/>
        </w:rPr>
      </w:pPr>
      <w:r>
        <w:rPr>
          <w:rFonts w:ascii="Arial" w:hAnsi="Arial" w:cs="Arial"/>
          <w:sz w:val="22"/>
          <w:szCs w:val="22"/>
        </w:rPr>
        <w:t>As a result of the tremendous growth in Internet and data usage, and our customers’ desire for more and faster services, AT&amp;</w:t>
      </w:r>
      <w:r w:rsidRPr="00B21412">
        <w:rPr>
          <w:rFonts w:ascii="Arial" w:hAnsi="Arial" w:cs="Arial"/>
          <w:color w:val="000000" w:themeColor="text1"/>
          <w:sz w:val="22"/>
          <w:szCs w:val="22"/>
        </w:rPr>
        <w:t xml:space="preserve">T is planning to </w:t>
      </w:r>
      <w:r>
        <w:rPr>
          <w:rFonts w:ascii="Arial" w:hAnsi="Arial" w:cs="Arial"/>
          <w:sz w:val="22"/>
          <w:szCs w:val="22"/>
        </w:rPr>
        <w:t>upgrade portions of its network in your neighborhood.</w:t>
      </w:r>
    </w:p>
    <w:p w14:paraId="3BF966C4" w14:textId="77777777" w:rsidR="00064079" w:rsidRDefault="00064079" w:rsidP="00064079">
      <w:pPr>
        <w:jc w:val="both"/>
        <w:rPr>
          <w:rFonts w:ascii="Arial" w:hAnsi="Arial" w:cs="Arial"/>
          <w:sz w:val="22"/>
          <w:szCs w:val="22"/>
        </w:rPr>
      </w:pPr>
    </w:p>
    <w:p w14:paraId="69E83774" w14:textId="77777777" w:rsidR="00064079" w:rsidRDefault="00064079" w:rsidP="00064079">
      <w:pPr>
        <w:jc w:val="both"/>
        <w:rPr>
          <w:rFonts w:ascii="Arial" w:hAnsi="Arial" w:cs="Arial"/>
          <w:sz w:val="22"/>
          <w:szCs w:val="22"/>
        </w:rPr>
      </w:pPr>
      <w:r>
        <w:rPr>
          <w:rFonts w:ascii="Arial" w:hAnsi="Arial" w:cs="Arial"/>
          <w:sz w:val="22"/>
          <w:szCs w:val="22"/>
        </w:rPr>
        <w:t xml:space="preserve">This upgrade will convert AT&amp;T’s existing infrastructure to a new state-of-the-art fiber to the home network. This investment in new infrastructure will require us to physically be on the property performing our work. It will require some digging and installation of pedestals and underground conduit at various locations. </w:t>
      </w:r>
    </w:p>
    <w:p w14:paraId="0CA45D92" w14:textId="77777777" w:rsidR="00064079" w:rsidRDefault="00064079" w:rsidP="00064079"/>
    <w:p w14:paraId="17BCBEEE" w14:textId="3CB4F937" w:rsidR="00064079" w:rsidRDefault="00064079" w:rsidP="00120220">
      <w:pPr>
        <w:rPr>
          <w:rFonts w:ascii="Arial" w:hAnsi="Arial" w:cs="Arial"/>
          <w:sz w:val="22"/>
          <w:szCs w:val="22"/>
        </w:rPr>
      </w:pPr>
      <w:r>
        <w:rPr>
          <w:rFonts w:ascii="Arial" w:hAnsi="Arial" w:cs="Arial"/>
          <w:sz w:val="22"/>
          <w:szCs w:val="22"/>
        </w:rPr>
        <w:t>This</w:t>
      </w:r>
      <w:r w:rsidRPr="002B748E">
        <w:rPr>
          <w:rFonts w:ascii="Arial" w:hAnsi="Arial" w:cs="Arial"/>
          <w:sz w:val="22"/>
          <w:szCs w:val="22"/>
        </w:rPr>
        <w:t xml:space="preserve"> </w:t>
      </w:r>
      <w:r>
        <w:rPr>
          <w:rFonts w:ascii="Arial" w:hAnsi="Arial" w:cs="Arial"/>
          <w:sz w:val="22"/>
          <w:szCs w:val="22"/>
        </w:rPr>
        <w:t>new network will allow for new services, faster Internet speeds, and greater reliability.</w:t>
      </w:r>
      <w:r w:rsidR="00120220">
        <w:rPr>
          <w:rFonts w:ascii="Arial" w:hAnsi="Arial" w:cs="Arial"/>
          <w:sz w:val="22"/>
          <w:szCs w:val="22"/>
        </w:rPr>
        <w:t xml:space="preserve">  </w:t>
      </w:r>
      <w:r>
        <w:rPr>
          <w:rFonts w:ascii="Arial" w:hAnsi="Arial" w:cs="Arial"/>
          <w:sz w:val="22"/>
          <w:szCs w:val="22"/>
        </w:rPr>
        <w:t>We look forward to bringing this exciting new state-of-the-art technology to your neighborhood.</w:t>
      </w:r>
    </w:p>
    <w:p w14:paraId="05C9907F" w14:textId="77777777" w:rsidR="00120220" w:rsidRDefault="00120220" w:rsidP="00064079">
      <w:pPr>
        <w:jc w:val="both"/>
        <w:rPr>
          <w:rFonts w:ascii="Arial" w:hAnsi="Arial" w:cs="Arial"/>
          <w:sz w:val="22"/>
          <w:szCs w:val="22"/>
        </w:rPr>
      </w:pPr>
    </w:p>
    <w:p w14:paraId="4F9B3529" w14:textId="77777777" w:rsidR="00563718" w:rsidRDefault="00563718" w:rsidP="00064079">
      <w:pPr>
        <w:jc w:val="both"/>
        <w:rPr>
          <w:rFonts w:ascii="Arial" w:hAnsi="Arial" w:cs="Arial"/>
          <w:sz w:val="22"/>
          <w:szCs w:val="22"/>
        </w:rPr>
      </w:pPr>
    </w:p>
    <w:p w14:paraId="10535684" w14:textId="77777777" w:rsidR="00563718" w:rsidRDefault="00563718" w:rsidP="00064079">
      <w:pPr>
        <w:jc w:val="both"/>
        <w:rPr>
          <w:rFonts w:ascii="Arial" w:hAnsi="Arial" w:cs="Arial"/>
          <w:sz w:val="22"/>
          <w:szCs w:val="22"/>
        </w:rPr>
      </w:pPr>
    </w:p>
    <w:p w14:paraId="6915C831" w14:textId="77777777" w:rsidR="00064079" w:rsidRDefault="00064079" w:rsidP="00064079">
      <w:pPr>
        <w:jc w:val="both"/>
        <w:rPr>
          <w:rFonts w:ascii="Arial" w:hAnsi="Arial" w:cs="Arial"/>
          <w:sz w:val="22"/>
          <w:szCs w:val="22"/>
        </w:rPr>
      </w:pPr>
      <w:r>
        <w:rPr>
          <w:rFonts w:ascii="Arial" w:hAnsi="Arial" w:cs="Arial"/>
          <w:sz w:val="22"/>
          <w:szCs w:val="22"/>
        </w:rPr>
        <w:t>Sincerely,</w:t>
      </w:r>
    </w:p>
    <w:p w14:paraId="03ADE64F" w14:textId="77777777" w:rsidR="00064079" w:rsidRDefault="00064079" w:rsidP="00064079">
      <w:pPr>
        <w:jc w:val="both"/>
        <w:rPr>
          <w:rFonts w:ascii="Arial" w:hAnsi="Arial" w:cs="Arial"/>
          <w:sz w:val="22"/>
          <w:szCs w:val="22"/>
        </w:rPr>
      </w:pPr>
    </w:p>
    <w:p w14:paraId="682AB9A7" w14:textId="77777777" w:rsidR="00563718" w:rsidRDefault="00563718" w:rsidP="00064079">
      <w:pPr>
        <w:jc w:val="both"/>
        <w:rPr>
          <w:rFonts w:ascii="Arial" w:hAnsi="Arial" w:cs="Arial"/>
          <w:sz w:val="22"/>
          <w:szCs w:val="22"/>
        </w:rPr>
      </w:pPr>
    </w:p>
    <w:p w14:paraId="41690465" w14:textId="0B654587" w:rsidR="00064079" w:rsidRPr="0090086A" w:rsidRDefault="0032020D" w:rsidP="00064079">
      <w:pPr>
        <w:jc w:val="both"/>
        <w:rPr>
          <w:rFonts w:ascii="Arial" w:hAnsi="Arial" w:cs="Arial"/>
          <w:i/>
          <w:sz w:val="22"/>
          <w:szCs w:val="22"/>
        </w:rPr>
      </w:pPr>
      <w:r>
        <w:rPr>
          <w:rFonts w:ascii="Arial" w:hAnsi="Arial" w:cs="Arial"/>
          <w:i/>
          <w:sz w:val="22"/>
          <w:szCs w:val="22"/>
        </w:rPr>
        <w:t xml:space="preserve">Michael </w:t>
      </w:r>
      <w:proofErr w:type="spellStart"/>
      <w:r>
        <w:rPr>
          <w:rFonts w:ascii="Arial" w:hAnsi="Arial" w:cs="Arial"/>
          <w:i/>
          <w:sz w:val="22"/>
          <w:szCs w:val="22"/>
        </w:rPr>
        <w:t>Liebert</w:t>
      </w:r>
      <w:proofErr w:type="spellEnd"/>
    </w:p>
    <w:p w14:paraId="7A278E11" w14:textId="0BB4196C" w:rsidR="00064079" w:rsidRDefault="0032020D" w:rsidP="00064079">
      <w:pPr>
        <w:jc w:val="both"/>
        <w:rPr>
          <w:rFonts w:ascii="Arial" w:hAnsi="Arial" w:cs="Arial"/>
          <w:sz w:val="22"/>
          <w:szCs w:val="22"/>
        </w:rPr>
      </w:pPr>
      <w:r>
        <w:rPr>
          <w:rFonts w:ascii="Arial" w:hAnsi="Arial" w:cs="Arial"/>
          <w:sz w:val="22"/>
          <w:szCs w:val="22"/>
        </w:rPr>
        <w:t>AT&amp;T OSP Engineer</w:t>
      </w:r>
    </w:p>
    <w:p w14:paraId="173FF936" w14:textId="77777777" w:rsidR="0032020D" w:rsidRDefault="0032020D" w:rsidP="00064079">
      <w:pPr>
        <w:jc w:val="both"/>
        <w:rPr>
          <w:rFonts w:ascii="Arial" w:hAnsi="Arial" w:cs="Arial"/>
          <w:sz w:val="22"/>
          <w:szCs w:val="22"/>
        </w:rPr>
      </w:pPr>
    </w:p>
    <w:p w14:paraId="0C485035" w14:textId="77777777" w:rsidR="0032020D" w:rsidRDefault="0032020D" w:rsidP="00064079">
      <w:pPr>
        <w:jc w:val="both"/>
        <w:rPr>
          <w:rFonts w:ascii="Arial" w:hAnsi="Arial" w:cs="Arial"/>
          <w:sz w:val="22"/>
          <w:szCs w:val="22"/>
        </w:rPr>
      </w:pPr>
    </w:p>
    <w:p w14:paraId="474CBE45" w14:textId="77777777" w:rsidR="00AA37FC" w:rsidRDefault="00AA37FC" w:rsidP="00064079">
      <w:pPr>
        <w:jc w:val="both"/>
        <w:rPr>
          <w:rFonts w:ascii="Arial" w:hAnsi="Arial" w:cs="Arial"/>
          <w:sz w:val="22"/>
          <w:szCs w:val="22"/>
        </w:rPr>
      </w:pPr>
    </w:p>
    <w:p w14:paraId="662C333B" w14:textId="389C68E9" w:rsidR="00AA37FC" w:rsidRPr="00AA37FC" w:rsidRDefault="00AA37FC" w:rsidP="00064079">
      <w:pPr>
        <w:jc w:val="both"/>
        <w:rPr>
          <w:rFonts w:ascii="Arial" w:hAnsi="Arial" w:cs="Arial"/>
          <w:b/>
          <w:sz w:val="22"/>
          <w:szCs w:val="22"/>
        </w:rPr>
      </w:pPr>
      <w:r w:rsidRPr="00AA37FC">
        <w:rPr>
          <w:rFonts w:ascii="Arial" w:hAnsi="Arial" w:cs="Arial"/>
          <w:b/>
          <w:sz w:val="22"/>
          <w:szCs w:val="22"/>
        </w:rPr>
        <w:t xml:space="preserve">*If you encounter any issues once construction has begun in your neighborhood, please call the customer </w:t>
      </w:r>
      <w:r w:rsidR="00B02404">
        <w:rPr>
          <w:rFonts w:ascii="Arial" w:hAnsi="Arial" w:cs="Arial"/>
          <w:b/>
          <w:sz w:val="22"/>
          <w:szCs w:val="22"/>
        </w:rPr>
        <w:t>concerns</w:t>
      </w:r>
      <w:r w:rsidR="009C7EBF">
        <w:rPr>
          <w:rFonts w:ascii="Arial" w:hAnsi="Arial" w:cs="Arial"/>
          <w:b/>
          <w:sz w:val="22"/>
          <w:szCs w:val="22"/>
        </w:rPr>
        <w:t xml:space="preserve"> hotline: 1-</w:t>
      </w:r>
      <w:r w:rsidRPr="00AA37FC">
        <w:rPr>
          <w:rFonts w:ascii="Arial" w:hAnsi="Arial" w:cs="Arial"/>
          <w:b/>
          <w:sz w:val="22"/>
          <w:szCs w:val="22"/>
        </w:rPr>
        <w:t>8</w:t>
      </w:r>
      <w:r w:rsidR="00DC5B88">
        <w:rPr>
          <w:rFonts w:ascii="Arial" w:hAnsi="Arial" w:cs="Arial"/>
          <w:b/>
          <w:sz w:val="22"/>
          <w:szCs w:val="22"/>
        </w:rPr>
        <w:t>55</w:t>
      </w:r>
      <w:r w:rsidRPr="00AA37FC">
        <w:rPr>
          <w:rFonts w:ascii="Arial" w:hAnsi="Arial" w:cs="Arial"/>
          <w:b/>
          <w:sz w:val="22"/>
          <w:szCs w:val="22"/>
        </w:rPr>
        <w:t>-</w:t>
      </w:r>
      <w:r w:rsidR="00DC5B88">
        <w:rPr>
          <w:rFonts w:ascii="Arial" w:hAnsi="Arial" w:cs="Arial"/>
          <w:b/>
          <w:sz w:val="22"/>
          <w:szCs w:val="22"/>
        </w:rPr>
        <w:t>520</w:t>
      </w:r>
      <w:r w:rsidRPr="00AA37FC">
        <w:rPr>
          <w:rFonts w:ascii="Arial" w:hAnsi="Arial" w:cs="Arial"/>
          <w:b/>
          <w:sz w:val="22"/>
          <w:szCs w:val="22"/>
        </w:rPr>
        <w:t>-</w:t>
      </w:r>
      <w:r w:rsidR="003C7530">
        <w:rPr>
          <w:rFonts w:ascii="Arial" w:hAnsi="Arial" w:cs="Arial"/>
          <w:b/>
          <w:sz w:val="22"/>
          <w:szCs w:val="22"/>
        </w:rPr>
        <w:t>5042</w:t>
      </w:r>
    </w:p>
    <w:p w14:paraId="5A822706" w14:textId="77777777" w:rsidR="00064079" w:rsidRDefault="00064079" w:rsidP="00064079">
      <w:pPr>
        <w:rPr>
          <w:rFonts w:ascii="Arial" w:hAnsi="Arial" w:cs="Arial"/>
          <w:sz w:val="22"/>
          <w:szCs w:val="22"/>
        </w:rPr>
      </w:pPr>
    </w:p>
    <w:p w14:paraId="4E1FECF7" w14:textId="77777777" w:rsidR="00064079" w:rsidRDefault="00064079" w:rsidP="00064079"/>
    <w:p w14:paraId="18CF2654" w14:textId="77777777" w:rsidR="00691E2B" w:rsidRPr="006C2CD3" w:rsidRDefault="00691E2B" w:rsidP="002E1715">
      <w:pPr>
        <w:widowControl w:val="0"/>
        <w:autoSpaceDE w:val="0"/>
        <w:autoSpaceDN w:val="0"/>
        <w:adjustRightInd w:val="0"/>
        <w:rPr>
          <w:rFonts w:ascii="Arial" w:hAnsi="Arial" w:cs="Arial"/>
          <w:sz w:val="22"/>
          <w:szCs w:val="22"/>
        </w:rPr>
      </w:pPr>
    </w:p>
    <w:sectPr w:rsidR="00691E2B" w:rsidRPr="006C2CD3" w:rsidSect="00E35EBB">
      <w:headerReference w:type="default" r:id="rId10"/>
      <w:footerReference w:type="default" r:id="rId11"/>
      <w:type w:val="continuous"/>
      <w:pgSz w:w="12240" w:h="15840" w:code="1"/>
      <w:pgMar w:top="432" w:right="1800" w:bottom="605"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9BC77" w14:textId="77777777" w:rsidR="005B705C" w:rsidRDefault="005B705C">
      <w:r>
        <w:separator/>
      </w:r>
    </w:p>
  </w:endnote>
  <w:endnote w:type="continuationSeparator" w:id="0">
    <w:p w14:paraId="1C9412A0" w14:textId="77777777" w:rsidR="005B705C" w:rsidRDefault="005B7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F265A" w14:textId="77777777" w:rsidR="0014489A" w:rsidRDefault="00361ADE">
    <w:pPr>
      <w:pStyle w:val="Footer"/>
    </w:pPr>
    <w:r>
      <w:rPr>
        <w:noProof/>
      </w:rPr>
      <w:drawing>
        <wp:anchor distT="0" distB="0" distL="114300" distR="114300" simplePos="0" relativeHeight="251656192" behindDoc="1" locked="0" layoutInCell="1" allowOverlap="1" wp14:anchorId="18CF2661" wp14:editId="18CF2662">
          <wp:simplePos x="0" y="0"/>
          <wp:positionH relativeFrom="column">
            <wp:posOffset>-6350</wp:posOffset>
          </wp:positionH>
          <wp:positionV relativeFrom="page">
            <wp:posOffset>9698990</wp:posOffset>
          </wp:positionV>
          <wp:extent cx="1438275" cy="171450"/>
          <wp:effectExtent l="0" t="0" r="9525" b="0"/>
          <wp:wrapNone/>
          <wp:docPr id="16" name="Picture 16" descr="olympic_color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lympic_color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1714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3E5B50" w14:textId="77777777" w:rsidR="005B705C" w:rsidRDefault="005B705C">
      <w:r>
        <w:separator/>
      </w:r>
    </w:p>
  </w:footnote>
  <w:footnote w:type="continuationSeparator" w:id="0">
    <w:p w14:paraId="48BE9959" w14:textId="77777777" w:rsidR="005B705C" w:rsidRDefault="005B70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F2659" w14:textId="77777777" w:rsidR="0014489A" w:rsidRDefault="00361ADE">
    <w:pPr>
      <w:pStyle w:val="Header"/>
    </w:pPr>
    <w:r>
      <w:rPr>
        <w:noProof/>
      </w:rPr>
      <mc:AlternateContent>
        <mc:Choice Requires="wps">
          <w:drawing>
            <wp:anchor distT="0" distB="0" distL="114300" distR="114300" simplePos="0" relativeHeight="251659264" behindDoc="0" locked="0" layoutInCell="1" allowOverlap="1" wp14:anchorId="18CF265B" wp14:editId="18CF265C">
              <wp:simplePos x="0" y="0"/>
              <wp:positionH relativeFrom="column">
                <wp:posOffset>5248275</wp:posOffset>
              </wp:positionH>
              <wp:positionV relativeFrom="paragraph">
                <wp:posOffset>12700</wp:posOffset>
              </wp:positionV>
              <wp:extent cx="1038225" cy="733425"/>
              <wp:effectExtent l="0" t="3175"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F2663" w14:textId="77777777" w:rsidR="0014489A" w:rsidRPr="00BE7F6E" w:rsidRDefault="0014489A">
                          <w:pPr>
                            <w:spacing w:line="200" w:lineRule="exact"/>
                            <w:rPr>
                              <w:rFonts w:ascii="Verdana" w:hAnsi="Verdana" w:cs="Arial"/>
                              <w:sz w:val="14"/>
                            </w:rPr>
                          </w:pPr>
                          <w:r w:rsidRPr="00BE7F6E">
                            <w:rPr>
                              <w:rFonts w:ascii="Verdana" w:hAnsi="Verdana" w:cs="Arial"/>
                              <w:sz w:val="14"/>
                            </w:rPr>
                            <w:t>www.</w:t>
                          </w:r>
                          <w:r w:rsidR="00423425" w:rsidRPr="00BE7F6E">
                            <w:rPr>
                              <w:rFonts w:ascii="Verdana" w:hAnsi="Verdana" w:cs="Arial"/>
                              <w:sz w:val="14"/>
                            </w:rPr>
                            <w:t>att</w:t>
                          </w:r>
                          <w:r w:rsidRPr="00BE7F6E">
                            <w:rPr>
                              <w:rFonts w:ascii="Verdana" w:hAnsi="Verdana" w:cs="Arial"/>
                              <w:sz w:val="14"/>
                            </w:rPr>
                            <w:t>.com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CF265B" id="_x0000_t202" coordsize="21600,21600" o:spt="202" path="m,l,21600r21600,l21600,xe">
              <v:stroke joinstyle="miter"/>
              <v:path gradientshapeok="t" o:connecttype="rect"/>
            </v:shapetype>
            <v:shape id="Text Box 3" o:spid="_x0000_s1026" type="#_x0000_t202" style="position:absolute;margin-left:413.25pt;margin-top:1pt;width:81.7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q7qwIAAKk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" filled="f" stroked="f">
              <v:textbox inset="0,0,0,0">
                <w:txbxContent>
                  <w:p w14:paraId="18CF2663" w14:textId="77777777" w:rsidR="0014489A" w:rsidRPr="00BE7F6E" w:rsidRDefault="0014489A">
                    <w:pPr>
                      <w:spacing w:line="200" w:lineRule="exact"/>
                      <w:rPr>
                        <w:rFonts w:ascii="Verdana" w:hAnsi="Verdana" w:cs="Arial"/>
                        <w:sz w:val="14"/>
                      </w:rPr>
                    </w:pPr>
                    <w:r w:rsidRPr="00BE7F6E">
                      <w:rPr>
                        <w:rFonts w:ascii="Verdana" w:hAnsi="Verdana" w:cs="Arial"/>
                        <w:sz w:val="14"/>
                      </w:rPr>
                      <w:t>www.</w:t>
                    </w:r>
                    <w:r w:rsidR="00423425" w:rsidRPr="00BE7F6E">
                      <w:rPr>
                        <w:rFonts w:ascii="Verdana" w:hAnsi="Verdana" w:cs="Arial"/>
                        <w:sz w:val="14"/>
                      </w:rPr>
                      <w:t>att</w:t>
                    </w:r>
                    <w:r w:rsidRPr="00BE7F6E">
                      <w:rPr>
                        <w:rFonts w:ascii="Verdana" w:hAnsi="Verdana" w:cs="Arial"/>
                        <w:sz w:val="14"/>
                      </w:rPr>
                      <w:t>.com</w:t>
                    </w:r>
                  </w:p>
                </w:txbxContent>
              </v:textbox>
            </v:shape>
          </w:pict>
        </mc:Fallback>
      </mc:AlternateContent>
    </w:r>
    <w:r>
      <w:rPr>
        <w:noProof/>
      </w:rPr>
      <w:drawing>
        <wp:anchor distT="0" distB="0" distL="114300" distR="114300" simplePos="0" relativeHeight="251657216" behindDoc="1" locked="0" layoutInCell="1" allowOverlap="1" wp14:anchorId="18CF265D" wp14:editId="18CF265E">
          <wp:simplePos x="0" y="0"/>
          <wp:positionH relativeFrom="page">
            <wp:posOffset>487045</wp:posOffset>
          </wp:positionH>
          <wp:positionV relativeFrom="page">
            <wp:posOffset>377825</wp:posOffset>
          </wp:positionV>
          <wp:extent cx="1028700" cy="476250"/>
          <wp:effectExtent l="0" t="0" r="0" b="0"/>
          <wp:wrapNone/>
          <wp:docPr id="17" name="Picture 17"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18CF265F" wp14:editId="18CF2660">
              <wp:simplePos x="0" y="0"/>
              <wp:positionH relativeFrom="column">
                <wp:posOffset>3762375</wp:posOffset>
              </wp:positionH>
              <wp:positionV relativeFrom="paragraph">
                <wp:posOffset>12700</wp:posOffset>
              </wp:positionV>
              <wp:extent cx="1428750" cy="733425"/>
              <wp:effectExtent l="0" t="3175"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F2664" w14:textId="77777777" w:rsidR="0014489A" w:rsidRPr="00BE7F6E" w:rsidRDefault="00EC65AF">
                          <w:pPr>
                            <w:spacing w:line="200" w:lineRule="exact"/>
                            <w:rPr>
                              <w:rFonts w:ascii="Verdana" w:hAnsi="Verdana" w:cs="Arial"/>
                              <w:sz w:val="14"/>
                            </w:rPr>
                          </w:pPr>
                          <w:r>
                            <w:rPr>
                              <w:rFonts w:ascii="Verdana" w:hAnsi="Verdana" w:cs="Arial"/>
                              <w:sz w:val="14"/>
                            </w:rPr>
                            <w:t xml:space="preserve">AT&amp;T </w:t>
                          </w:r>
                          <w:r w:rsidR="00C22005">
                            <w:rPr>
                              <w:rFonts w:ascii="Verdana" w:hAnsi="Verdana" w:cs="Arial"/>
                              <w:sz w:val="14"/>
                            </w:rPr>
                            <w:t>Network Operations</w:t>
                          </w:r>
                          <w:r>
                            <w:rPr>
                              <w:rFonts w:ascii="Verdana" w:hAnsi="Verdana" w:cs="Arial"/>
                              <w:sz w:val="1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F265F" id="Text Box 2" o:spid="_x0000_s1027" type="#_x0000_t202" style="position:absolute;margin-left:296.25pt;margin-top:1pt;width:11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WF/rgIAALA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" filled="f" stroked="f">
              <v:textbox inset="0,0,0,0">
                <w:txbxContent>
                  <w:p w14:paraId="18CF2664" w14:textId="77777777" w:rsidR="0014489A" w:rsidRPr="00BE7F6E" w:rsidRDefault="00EC65AF">
                    <w:pPr>
                      <w:spacing w:line="200" w:lineRule="exact"/>
                      <w:rPr>
                        <w:rFonts w:ascii="Verdana" w:hAnsi="Verdana" w:cs="Arial"/>
                        <w:sz w:val="14"/>
                      </w:rPr>
                    </w:pPr>
                    <w:r>
                      <w:rPr>
                        <w:rFonts w:ascii="Verdana" w:hAnsi="Verdana" w:cs="Arial"/>
                        <w:sz w:val="14"/>
                      </w:rPr>
                      <w:t xml:space="preserve">AT&amp;T </w:t>
                    </w:r>
                    <w:r w:rsidR="00C22005">
                      <w:rPr>
                        <w:rFonts w:ascii="Verdana" w:hAnsi="Verdana" w:cs="Arial"/>
                        <w:sz w:val="14"/>
                      </w:rPr>
                      <w:t>Network Operations</w:t>
                    </w:r>
                    <w:r>
                      <w:rPr>
                        <w:rFonts w:ascii="Verdana" w:hAnsi="Verdana" w:cs="Arial"/>
                        <w:sz w:val="14"/>
                      </w:rPr>
                      <w:t xml:space="preserve"> </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AE246F"/>
    <w:multiLevelType w:val="hybridMultilevel"/>
    <w:tmpl w:val="33FCD422"/>
    <w:lvl w:ilvl="0" w:tplc="33F6AF3C">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374"/>
    <w:rsid w:val="000004D3"/>
    <w:rsid w:val="00001374"/>
    <w:rsid w:val="000053B2"/>
    <w:rsid w:val="00010238"/>
    <w:rsid w:val="00011575"/>
    <w:rsid w:val="00014606"/>
    <w:rsid w:val="000501B1"/>
    <w:rsid w:val="000569B8"/>
    <w:rsid w:val="00064079"/>
    <w:rsid w:val="0006443F"/>
    <w:rsid w:val="00070029"/>
    <w:rsid w:val="0008142E"/>
    <w:rsid w:val="000A1A7F"/>
    <w:rsid w:val="000A6189"/>
    <w:rsid w:val="000A6FE8"/>
    <w:rsid w:val="000B28B5"/>
    <w:rsid w:val="000C0D81"/>
    <w:rsid w:val="000C29D1"/>
    <w:rsid w:val="000D636E"/>
    <w:rsid w:val="000F6C52"/>
    <w:rsid w:val="00112475"/>
    <w:rsid w:val="00120220"/>
    <w:rsid w:val="00123DE1"/>
    <w:rsid w:val="00126E72"/>
    <w:rsid w:val="0014489A"/>
    <w:rsid w:val="00146CD8"/>
    <w:rsid w:val="001521AE"/>
    <w:rsid w:val="00162E1C"/>
    <w:rsid w:val="00165B07"/>
    <w:rsid w:val="001664F5"/>
    <w:rsid w:val="00181602"/>
    <w:rsid w:val="00196081"/>
    <w:rsid w:val="001A09F8"/>
    <w:rsid w:val="001A6F2F"/>
    <w:rsid w:val="001C609B"/>
    <w:rsid w:val="001D14FD"/>
    <w:rsid w:val="001D35F1"/>
    <w:rsid w:val="001D7763"/>
    <w:rsid w:val="001F2BA2"/>
    <w:rsid w:val="001F71A6"/>
    <w:rsid w:val="00217CB8"/>
    <w:rsid w:val="00225101"/>
    <w:rsid w:val="0023048F"/>
    <w:rsid w:val="00232093"/>
    <w:rsid w:val="002443A1"/>
    <w:rsid w:val="00247C94"/>
    <w:rsid w:val="00265747"/>
    <w:rsid w:val="00272512"/>
    <w:rsid w:val="00276E42"/>
    <w:rsid w:val="00277E60"/>
    <w:rsid w:val="0028234B"/>
    <w:rsid w:val="00290F70"/>
    <w:rsid w:val="00291F9D"/>
    <w:rsid w:val="00292642"/>
    <w:rsid w:val="00294215"/>
    <w:rsid w:val="002A31CB"/>
    <w:rsid w:val="002A5B50"/>
    <w:rsid w:val="002B3549"/>
    <w:rsid w:val="002C40D9"/>
    <w:rsid w:val="002E1715"/>
    <w:rsid w:val="002E246C"/>
    <w:rsid w:val="002F0486"/>
    <w:rsid w:val="0031089E"/>
    <w:rsid w:val="00310B01"/>
    <w:rsid w:val="003147BA"/>
    <w:rsid w:val="0032020D"/>
    <w:rsid w:val="00351190"/>
    <w:rsid w:val="00360032"/>
    <w:rsid w:val="00361ADE"/>
    <w:rsid w:val="003832A3"/>
    <w:rsid w:val="00390B15"/>
    <w:rsid w:val="00395323"/>
    <w:rsid w:val="003B3606"/>
    <w:rsid w:val="003B3B97"/>
    <w:rsid w:val="003C7530"/>
    <w:rsid w:val="003D65E9"/>
    <w:rsid w:val="003E193F"/>
    <w:rsid w:val="003F34DE"/>
    <w:rsid w:val="00423425"/>
    <w:rsid w:val="004261E0"/>
    <w:rsid w:val="004376F9"/>
    <w:rsid w:val="0044323F"/>
    <w:rsid w:val="00445615"/>
    <w:rsid w:val="00460060"/>
    <w:rsid w:val="00461129"/>
    <w:rsid w:val="00472D03"/>
    <w:rsid w:val="004779EE"/>
    <w:rsid w:val="004937A9"/>
    <w:rsid w:val="004A4634"/>
    <w:rsid w:val="004A7E12"/>
    <w:rsid w:val="004C275A"/>
    <w:rsid w:val="004C3559"/>
    <w:rsid w:val="004D2883"/>
    <w:rsid w:val="004F3F6B"/>
    <w:rsid w:val="00505BA8"/>
    <w:rsid w:val="005410EF"/>
    <w:rsid w:val="00554491"/>
    <w:rsid w:val="0055555D"/>
    <w:rsid w:val="00555FAB"/>
    <w:rsid w:val="00563718"/>
    <w:rsid w:val="00565508"/>
    <w:rsid w:val="00567F7A"/>
    <w:rsid w:val="0057089D"/>
    <w:rsid w:val="0059065E"/>
    <w:rsid w:val="00596F4E"/>
    <w:rsid w:val="005B3C2A"/>
    <w:rsid w:val="005B5671"/>
    <w:rsid w:val="005B705C"/>
    <w:rsid w:val="005C050C"/>
    <w:rsid w:val="005C0C15"/>
    <w:rsid w:val="005D0B5E"/>
    <w:rsid w:val="005D42F4"/>
    <w:rsid w:val="005D7659"/>
    <w:rsid w:val="005E28DB"/>
    <w:rsid w:val="005F05DF"/>
    <w:rsid w:val="006013A9"/>
    <w:rsid w:val="0060150B"/>
    <w:rsid w:val="00602ECE"/>
    <w:rsid w:val="00604973"/>
    <w:rsid w:val="0061726D"/>
    <w:rsid w:val="00620F70"/>
    <w:rsid w:val="006417C4"/>
    <w:rsid w:val="00650119"/>
    <w:rsid w:val="00652893"/>
    <w:rsid w:val="0067313D"/>
    <w:rsid w:val="006753B8"/>
    <w:rsid w:val="0067680A"/>
    <w:rsid w:val="00683FC5"/>
    <w:rsid w:val="00691E2B"/>
    <w:rsid w:val="006A5E1D"/>
    <w:rsid w:val="006B1128"/>
    <w:rsid w:val="006B793D"/>
    <w:rsid w:val="006B7F3F"/>
    <w:rsid w:val="006C2CD3"/>
    <w:rsid w:val="006C518D"/>
    <w:rsid w:val="006E5BD2"/>
    <w:rsid w:val="006E7143"/>
    <w:rsid w:val="006F4D6B"/>
    <w:rsid w:val="006F62ED"/>
    <w:rsid w:val="007112DF"/>
    <w:rsid w:val="00737D1C"/>
    <w:rsid w:val="00746B11"/>
    <w:rsid w:val="0075194D"/>
    <w:rsid w:val="00755873"/>
    <w:rsid w:val="00770D7F"/>
    <w:rsid w:val="00791B6C"/>
    <w:rsid w:val="007924B7"/>
    <w:rsid w:val="007955E3"/>
    <w:rsid w:val="007A5C4B"/>
    <w:rsid w:val="007D4281"/>
    <w:rsid w:val="007D59B5"/>
    <w:rsid w:val="007E041B"/>
    <w:rsid w:val="007E36B9"/>
    <w:rsid w:val="007F0E9C"/>
    <w:rsid w:val="00800835"/>
    <w:rsid w:val="008033EE"/>
    <w:rsid w:val="00805308"/>
    <w:rsid w:val="008240F0"/>
    <w:rsid w:val="00825DD9"/>
    <w:rsid w:val="00842678"/>
    <w:rsid w:val="00846E96"/>
    <w:rsid w:val="008529E0"/>
    <w:rsid w:val="00855DD7"/>
    <w:rsid w:val="00881378"/>
    <w:rsid w:val="00881680"/>
    <w:rsid w:val="0088202F"/>
    <w:rsid w:val="008A019A"/>
    <w:rsid w:val="008A6F07"/>
    <w:rsid w:val="008B665D"/>
    <w:rsid w:val="008C13A2"/>
    <w:rsid w:val="008D68AD"/>
    <w:rsid w:val="008D6FDD"/>
    <w:rsid w:val="008F0E3A"/>
    <w:rsid w:val="00907BAD"/>
    <w:rsid w:val="00907C61"/>
    <w:rsid w:val="00907FC2"/>
    <w:rsid w:val="00913169"/>
    <w:rsid w:val="00917175"/>
    <w:rsid w:val="00917A0E"/>
    <w:rsid w:val="0093155D"/>
    <w:rsid w:val="00931A35"/>
    <w:rsid w:val="009400A3"/>
    <w:rsid w:val="0094056F"/>
    <w:rsid w:val="009413FC"/>
    <w:rsid w:val="00954864"/>
    <w:rsid w:val="00955304"/>
    <w:rsid w:val="00961D3E"/>
    <w:rsid w:val="009731A8"/>
    <w:rsid w:val="00977306"/>
    <w:rsid w:val="00990C57"/>
    <w:rsid w:val="009964FD"/>
    <w:rsid w:val="009A2F04"/>
    <w:rsid w:val="009B460C"/>
    <w:rsid w:val="009B6DE4"/>
    <w:rsid w:val="009C7EBF"/>
    <w:rsid w:val="009D1298"/>
    <w:rsid w:val="009D2578"/>
    <w:rsid w:val="009E4358"/>
    <w:rsid w:val="009E557E"/>
    <w:rsid w:val="009F2C66"/>
    <w:rsid w:val="00A02674"/>
    <w:rsid w:val="00A1043B"/>
    <w:rsid w:val="00A15B77"/>
    <w:rsid w:val="00A2585B"/>
    <w:rsid w:val="00A2707A"/>
    <w:rsid w:val="00A41DC7"/>
    <w:rsid w:val="00A43072"/>
    <w:rsid w:val="00A45636"/>
    <w:rsid w:val="00A55293"/>
    <w:rsid w:val="00A61A74"/>
    <w:rsid w:val="00A759F1"/>
    <w:rsid w:val="00A80C55"/>
    <w:rsid w:val="00A85A74"/>
    <w:rsid w:val="00A875BE"/>
    <w:rsid w:val="00A87CF5"/>
    <w:rsid w:val="00AA0D63"/>
    <w:rsid w:val="00AA1473"/>
    <w:rsid w:val="00AA37FC"/>
    <w:rsid w:val="00AB10B4"/>
    <w:rsid w:val="00AB4BCE"/>
    <w:rsid w:val="00AB6A75"/>
    <w:rsid w:val="00AC49CF"/>
    <w:rsid w:val="00AC66FE"/>
    <w:rsid w:val="00AD0579"/>
    <w:rsid w:val="00AD0896"/>
    <w:rsid w:val="00AD3997"/>
    <w:rsid w:val="00AE7D47"/>
    <w:rsid w:val="00AF2518"/>
    <w:rsid w:val="00AF40F6"/>
    <w:rsid w:val="00B02404"/>
    <w:rsid w:val="00B0478D"/>
    <w:rsid w:val="00B13A4A"/>
    <w:rsid w:val="00B1564A"/>
    <w:rsid w:val="00B169DF"/>
    <w:rsid w:val="00B22365"/>
    <w:rsid w:val="00B26180"/>
    <w:rsid w:val="00B47873"/>
    <w:rsid w:val="00B65882"/>
    <w:rsid w:val="00B74569"/>
    <w:rsid w:val="00B81C38"/>
    <w:rsid w:val="00B8715D"/>
    <w:rsid w:val="00B90FB3"/>
    <w:rsid w:val="00B915B8"/>
    <w:rsid w:val="00B96CA3"/>
    <w:rsid w:val="00BA0F6B"/>
    <w:rsid w:val="00BA3C31"/>
    <w:rsid w:val="00BA5733"/>
    <w:rsid w:val="00BC3378"/>
    <w:rsid w:val="00BD4AD3"/>
    <w:rsid w:val="00BE141B"/>
    <w:rsid w:val="00BE6292"/>
    <w:rsid w:val="00BE7F6E"/>
    <w:rsid w:val="00BF37F5"/>
    <w:rsid w:val="00C05246"/>
    <w:rsid w:val="00C22005"/>
    <w:rsid w:val="00C40A52"/>
    <w:rsid w:val="00C434A9"/>
    <w:rsid w:val="00C46B31"/>
    <w:rsid w:val="00C500FB"/>
    <w:rsid w:val="00C55854"/>
    <w:rsid w:val="00C92F18"/>
    <w:rsid w:val="00C961F1"/>
    <w:rsid w:val="00CA27E7"/>
    <w:rsid w:val="00CB3CC3"/>
    <w:rsid w:val="00CC0BE3"/>
    <w:rsid w:val="00CC3379"/>
    <w:rsid w:val="00CE2D28"/>
    <w:rsid w:val="00CE687D"/>
    <w:rsid w:val="00D02F12"/>
    <w:rsid w:val="00D04CB4"/>
    <w:rsid w:val="00D1310D"/>
    <w:rsid w:val="00D207AD"/>
    <w:rsid w:val="00D250AD"/>
    <w:rsid w:val="00D3484E"/>
    <w:rsid w:val="00D34F58"/>
    <w:rsid w:val="00D36C66"/>
    <w:rsid w:val="00D73ECF"/>
    <w:rsid w:val="00D86EFD"/>
    <w:rsid w:val="00D92E71"/>
    <w:rsid w:val="00DA0ADA"/>
    <w:rsid w:val="00DA2944"/>
    <w:rsid w:val="00DB26B4"/>
    <w:rsid w:val="00DC2405"/>
    <w:rsid w:val="00DC5B88"/>
    <w:rsid w:val="00DD793D"/>
    <w:rsid w:val="00DE1530"/>
    <w:rsid w:val="00DE703B"/>
    <w:rsid w:val="00DF2084"/>
    <w:rsid w:val="00E01325"/>
    <w:rsid w:val="00E02265"/>
    <w:rsid w:val="00E063C3"/>
    <w:rsid w:val="00E164F4"/>
    <w:rsid w:val="00E168CA"/>
    <w:rsid w:val="00E25C6C"/>
    <w:rsid w:val="00E32962"/>
    <w:rsid w:val="00E35EBB"/>
    <w:rsid w:val="00E40FB0"/>
    <w:rsid w:val="00E462E7"/>
    <w:rsid w:val="00E53D5C"/>
    <w:rsid w:val="00E607CC"/>
    <w:rsid w:val="00E66727"/>
    <w:rsid w:val="00E82D96"/>
    <w:rsid w:val="00E855A3"/>
    <w:rsid w:val="00E85A9B"/>
    <w:rsid w:val="00E8689D"/>
    <w:rsid w:val="00E9579B"/>
    <w:rsid w:val="00E972A9"/>
    <w:rsid w:val="00EB3507"/>
    <w:rsid w:val="00EC2549"/>
    <w:rsid w:val="00EC2C3E"/>
    <w:rsid w:val="00EC65AF"/>
    <w:rsid w:val="00ED1CBD"/>
    <w:rsid w:val="00EF4E81"/>
    <w:rsid w:val="00F01719"/>
    <w:rsid w:val="00F02911"/>
    <w:rsid w:val="00F02E0B"/>
    <w:rsid w:val="00F03082"/>
    <w:rsid w:val="00F0539B"/>
    <w:rsid w:val="00F10D4E"/>
    <w:rsid w:val="00F11DF3"/>
    <w:rsid w:val="00F34A81"/>
    <w:rsid w:val="00F4387E"/>
    <w:rsid w:val="00F449BA"/>
    <w:rsid w:val="00F5640C"/>
    <w:rsid w:val="00F734F4"/>
    <w:rsid w:val="00F87B06"/>
    <w:rsid w:val="00FA171F"/>
    <w:rsid w:val="00FB4D09"/>
    <w:rsid w:val="00FB4DE3"/>
    <w:rsid w:val="00FC54B0"/>
    <w:rsid w:val="00FF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18CF263C"/>
  <w15:docId w15:val="{1D73A5E2-AB62-4378-AA4B-76F9A2465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5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sid w:val="005F05DF"/>
    <w:rPr>
      <w:color w:val="0000FF" w:themeColor="hyperlink"/>
      <w:u w:val="single"/>
    </w:rPr>
  </w:style>
  <w:style w:type="paragraph" w:styleId="NormalWeb">
    <w:name w:val="Normal (Web)"/>
    <w:basedOn w:val="Normal"/>
    <w:uiPriority w:val="99"/>
    <w:unhideWhenUsed/>
    <w:rsid w:val="00E607CC"/>
    <w:pPr>
      <w:spacing w:after="24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320930">
      <w:bodyDiv w:val="1"/>
      <w:marLeft w:val="0"/>
      <w:marRight w:val="0"/>
      <w:marTop w:val="0"/>
      <w:marBottom w:val="0"/>
      <w:divBdr>
        <w:top w:val="none" w:sz="0" w:space="0" w:color="auto"/>
        <w:left w:val="none" w:sz="0" w:space="0" w:color="auto"/>
        <w:bottom w:val="none" w:sz="0" w:space="0" w:color="auto"/>
        <w:right w:val="none" w:sz="0" w:space="0" w:color="auto"/>
      </w:divBdr>
    </w:div>
    <w:div w:id="71848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shh7sc7\My%20Documents\Unzipped\ATT_Stationery_US%5b1%5d\att_ltr_color_0228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997E88580A8F4184E0DF444336DA38" ma:contentTypeVersion="0" ma:contentTypeDescription="Create a new document." ma:contentTypeScope="" ma:versionID="8229d17500ec1e58d2a0376421c8b49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2F4DC2-9102-4FAC-875C-9CF46F945396}">
  <ds:schemaRefs>
    <ds:schemaRef ds:uri="http://schemas.microsoft.com/sharepoint/v3/contenttype/forms"/>
  </ds:schemaRefs>
</ds:datastoreItem>
</file>

<file path=customXml/itemProps2.xml><?xml version="1.0" encoding="utf-8"?>
<ds:datastoreItem xmlns:ds="http://schemas.openxmlformats.org/officeDocument/2006/customXml" ds:itemID="{08FF9737-4914-43A4-ACA3-17E8B25D2E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CE7FABD-DC5C-41C3-A6A8-A05221EBFFBE}">
  <ds:schemaRefs>
    <ds:schemaRef ds:uri="http://purl.org/dc/terms/"/>
    <ds:schemaRef ds:uri="http://purl.org/dc/elements/1.1/"/>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att_ltr_color_022806</Template>
  <TotalTime>1</TotalTime>
  <Pages>1</Pages>
  <Words>165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October 16, 2005</vt:lpstr>
    </vt:vector>
  </TitlesOfParts>
  <Company>Andy Johnson</Company>
  <LinksUpToDate>false</LinksUpToDate>
  <CharactersWithSpaces>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16, 2005</dc:title>
  <dc:creator>Judy Bowman</dc:creator>
  <cp:lastModifiedBy>Bateman, Adam</cp:lastModifiedBy>
  <cp:revision>2</cp:revision>
  <cp:lastPrinted>2008-06-23T18:51:00Z</cp:lastPrinted>
  <dcterms:created xsi:type="dcterms:W3CDTF">2016-08-19T14:15:00Z</dcterms:created>
  <dcterms:modified xsi:type="dcterms:W3CDTF">2016-08-19T14:15:00Z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0x010100A7997E88580A8F4184E0DF444336DA38</vt:lpwstr>
  </property>
</Properties>
</file>